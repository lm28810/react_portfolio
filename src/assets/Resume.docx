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4DD586A4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7C72510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229523" wp14:editId="49BA2624">
                      <wp:extent cx="2262251" cy="2262251"/>
                      <wp:effectExtent l="50800" t="50800" r="49530" b="62230"/>
                      <wp:docPr id="53" name="Diamond 53" descr="Cloud Computing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rcRect/>
                                <a:stretch>
                                  <a:fillRect l="17687" t="17013" r="14991" b="15665"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9D9A8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Cloud Computing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" strokecolor="#99cb38 [3204]" strokeweight="5pt">
                      <v:fill r:id="rId9" o:title="Cloud Computing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2DE5DF69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D4BE183C6EED91419A4DDA7BBED286FE"/>
              </w:placeholder>
              <w:temporary/>
              <w:showingPlcHdr/>
              <w15:appearance w15:val="hidden"/>
            </w:sdtPr>
            <w:sdtContent>
              <w:p w14:paraId="66B877B7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7AB73D9B" w14:textId="77777777" w:rsidTr="006705C1">
        <w:trPr>
          <w:trHeight w:val="216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39B0F4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EA5FE7E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7672EE" wp14:editId="6E23EF6C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01375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7672EE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7101375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0121109A" w14:textId="0B5A5D48" w:rsidR="006D409C" w:rsidRPr="00036450" w:rsidRDefault="00FB62C7" w:rsidP="00ED5944">
            <w:pPr>
              <w:spacing w:before="120"/>
              <w:rPr>
                <w:b/>
              </w:rPr>
            </w:pPr>
            <w:r>
              <w:rPr>
                <w:b/>
              </w:rPr>
              <w:t>Eastern Michigan University</w:t>
            </w:r>
          </w:p>
          <w:p w14:paraId="6C869BD7" w14:textId="0F4B62DF" w:rsidR="006D409C" w:rsidRPr="00036450" w:rsidRDefault="00FB62C7" w:rsidP="00ED5944">
            <w:pPr>
              <w:pStyle w:val="Date"/>
            </w:pPr>
            <w:r>
              <w:t>September 2012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December 2014</w:t>
            </w:r>
          </w:p>
          <w:p w14:paraId="03157448" w14:textId="7F1CBDF0" w:rsidR="006D409C" w:rsidRDefault="00174820" w:rsidP="00ED5944">
            <w:proofErr w:type="spellStart"/>
            <w:r>
              <w:t>Bachelors</w:t>
            </w:r>
            <w:proofErr w:type="spellEnd"/>
            <w:r w:rsidR="00EB06B7">
              <w:t xml:space="preserve"> of Arts and Science</w:t>
            </w:r>
          </w:p>
          <w:p w14:paraId="691A9FD5" w14:textId="77777777" w:rsidR="006D409C" w:rsidRDefault="006D409C" w:rsidP="00ED5944"/>
          <w:p w14:paraId="3D7298A1" w14:textId="6B2F809B" w:rsidR="006D409C" w:rsidRPr="00036450" w:rsidRDefault="003A5D97" w:rsidP="00ED5944">
            <w:pPr>
              <w:rPr>
                <w:b/>
              </w:rPr>
            </w:pPr>
            <w:r>
              <w:rPr>
                <w:b/>
              </w:rPr>
              <w:t xml:space="preserve">University of Michigan </w:t>
            </w:r>
          </w:p>
          <w:p w14:paraId="705638B2" w14:textId="655B0E77" w:rsidR="006D409C" w:rsidRDefault="006705C1" w:rsidP="00ED5944">
            <w:pPr>
              <w:pStyle w:val="Date"/>
            </w:pPr>
            <w:r>
              <w:t>September 202</w:t>
            </w:r>
            <w:r w:rsidR="003A5D97">
              <w:t>2</w:t>
            </w:r>
            <w:r>
              <w:t>–</w:t>
            </w:r>
            <w:r w:rsidR="006D409C" w:rsidRPr="00036450">
              <w:t xml:space="preserve"> </w:t>
            </w:r>
            <w:r w:rsidR="003A5D97">
              <w:t>Present</w:t>
            </w:r>
          </w:p>
          <w:p w14:paraId="3382C0B9" w14:textId="200D01B6" w:rsidR="00F34B48" w:rsidRDefault="003A5D97" w:rsidP="00ED5944">
            <w:r>
              <w:t>Masters of Software Engineering</w:t>
            </w:r>
          </w:p>
          <w:p w14:paraId="26E5F177" w14:textId="43E91BD8" w:rsidR="006705C1" w:rsidRPr="006705C1" w:rsidRDefault="006705C1" w:rsidP="00ED5944"/>
          <w:p w14:paraId="36C9E732" w14:textId="7A13D102" w:rsidR="006D409C" w:rsidRDefault="006D409C" w:rsidP="00776643"/>
        </w:tc>
      </w:tr>
      <w:tr w:rsidR="006D409C" w14:paraId="76167D04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2C35858" w14:textId="1B0B5E66" w:rsidR="006D409C" w:rsidRPr="005D47DE" w:rsidRDefault="00FB62C7" w:rsidP="005D47DE">
            <w:pPr>
              <w:pStyle w:val="Title"/>
            </w:pPr>
            <w:r>
              <w:t>Jazmine riley</w:t>
            </w:r>
          </w:p>
          <w:p w14:paraId="7B211DAE" w14:textId="533A0D11" w:rsidR="006D409C" w:rsidRPr="005D47DE" w:rsidRDefault="001E27D4" w:rsidP="005D47DE">
            <w:pPr>
              <w:pStyle w:val="Subtitle"/>
            </w:pPr>
            <w:r w:rsidRPr="003A5D97">
              <w:rPr>
                <w:spacing w:val="0"/>
                <w:w w:val="81"/>
              </w:rPr>
              <w:t>Software Develope</w:t>
            </w:r>
            <w:r w:rsidRPr="003A5D97">
              <w:rPr>
                <w:w w:val="81"/>
              </w:rPr>
              <w:t>r</w:t>
            </w:r>
          </w:p>
          <w:sdt>
            <w:sdtPr>
              <w:id w:val="-1448076370"/>
              <w:placeholder>
                <w:docPart w:val="ED21FB2536D6D848B2C6BCD9334C7A82"/>
              </w:placeholder>
              <w:temporary/>
              <w:showingPlcHdr/>
              <w15:appearance w15:val="hidden"/>
            </w:sdtPr>
            <w:sdtContent>
              <w:p w14:paraId="407C83C3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5C0DD67D" w14:textId="7DDF2FBB" w:rsidR="00E61F1C" w:rsidRPr="006219FF" w:rsidRDefault="00FF6C00" w:rsidP="009B461C">
            <w:pPr>
              <w:pStyle w:val="ProfileText"/>
              <w:spacing w:after="240"/>
              <w:rPr>
                <w:sz w:val="24"/>
              </w:rPr>
            </w:pPr>
            <w:r w:rsidRPr="006219FF">
              <w:rPr>
                <w:sz w:val="24"/>
              </w:rPr>
              <w:t xml:space="preserve">Hello, I am a Software Engineer! I am looking to join a company that is innovative appreciates a developer that </w:t>
            </w:r>
            <w:r w:rsidR="00E61F1C" w:rsidRPr="006219FF">
              <w:rPr>
                <w:sz w:val="24"/>
              </w:rPr>
              <w:t>is creative, and thrives on learning not just the newest t</w:t>
            </w:r>
            <w:r w:rsidR="009B461C" w:rsidRPr="006219FF">
              <w:rPr>
                <w:sz w:val="24"/>
              </w:rPr>
              <w:t>r</w:t>
            </w:r>
            <w:r w:rsidR="00E61F1C" w:rsidRPr="006219FF">
              <w:rPr>
                <w:sz w:val="24"/>
              </w:rPr>
              <w:t xml:space="preserve">icks and techniques in </w:t>
            </w:r>
            <w:proofErr w:type="spellStart"/>
            <w:r w:rsidR="00E61F1C" w:rsidRPr="006219FF">
              <w:rPr>
                <w:sz w:val="24"/>
              </w:rPr>
              <w:t>Javascript</w:t>
            </w:r>
            <w:proofErr w:type="spellEnd"/>
            <w:r w:rsidR="00E61F1C" w:rsidRPr="006219FF">
              <w:rPr>
                <w:sz w:val="24"/>
              </w:rPr>
              <w:t xml:space="preserve"> and backend technologies, but also UX/UI design, CSS, and trending new frameworks. </w:t>
            </w:r>
          </w:p>
          <w:p w14:paraId="4FE9F481" w14:textId="51DCF7B9" w:rsidR="00E61F1C" w:rsidRPr="006219FF" w:rsidRDefault="00E61F1C" w:rsidP="009B461C">
            <w:pPr>
              <w:pStyle w:val="ProfileText"/>
              <w:spacing w:after="240"/>
              <w:rPr>
                <w:sz w:val="24"/>
                <w:lang w:val="fr-FR"/>
              </w:rPr>
            </w:pPr>
            <w:r w:rsidRPr="006219FF">
              <w:rPr>
                <w:sz w:val="24"/>
              </w:rPr>
              <w:t>Contact Me, I would love to work with you!</w:t>
            </w:r>
          </w:p>
          <w:p w14:paraId="03C347D1" w14:textId="77777777" w:rsidR="006D409C" w:rsidRPr="006219FF" w:rsidRDefault="006D409C" w:rsidP="005D47DE">
            <w:pPr>
              <w:rPr>
                <w:sz w:val="24"/>
                <w:lang w:val="fr-FR"/>
              </w:rPr>
            </w:pPr>
          </w:p>
          <w:sdt>
            <w:sdtPr>
              <w:rPr>
                <w:rFonts w:asciiTheme="minorHAnsi" w:hAnsiTheme="minorHAnsi"/>
                <w:sz w:val="24"/>
                <w:szCs w:val="24"/>
              </w:rPr>
              <w:id w:val="-1954003311"/>
              <w:placeholder>
                <w:docPart w:val="14681A43C632684C8E2F3063CA124232"/>
              </w:placeholder>
              <w:temporary/>
              <w:showingPlcHdr/>
              <w15:appearance w15:val="hidden"/>
            </w:sdtPr>
            <w:sdtContent>
              <w:p w14:paraId="75A6DABD" w14:textId="77777777" w:rsidR="006D409C" w:rsidRPr="006219FF" w:rsidRDefault="006D409C" w:rsidP="005D47DE">
                <w:pPr>
                  <w:pStyle w:val="Heading2"/>
                  <w:rPr>
                    <w:rFonts w:asciiTheme="minorHAnsi" w:hAnsiTheme="minorHAnsi"/>
                    <w:sz w:val="24"/>
                    <w:szCs w:val="24"/>
                    <w:lang w:val="fr-FR"/>
                  </w:rPr>
                </w:pPr>
                <w:r w:rsidRPr="006219FF">
                  <w:rPr>
                    <w:rStyle w:val="Heading2Char"/>
                    <w:rFonts w:asciiTheme="minorHAnsi" w:hAnsiTheme="minorHAnsi"/>
                    <w:sz w:val="24"/>
                    <w:szCs w:val="24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  <w:sz w:val="24"/>
              </w:rPr>
              <w:id w:val="1111563247"/>
              <w:placeholder>
                <w:docPart w:val="44B7BF9F876AA242AF971C07DBCF594F"/>
              </w:placeholder>
              <w:temporary/>
              <w:showingPlcHdr/>
              <w15:appearance w15:val="hidden"/>
            </w:sdtPr>
            <w:sdtContent>
              <w:p w14:paraId="1D227F3F" w14:textId="77777777" w:rsidR="006D409C" w:rsidRPr="006219FF" w:rsidRDefault="006D409C" w:rsidP="00A75FCE">
                <w:pPr>
                  <w:pStyle w:val="ContactDetails"/>
                  <w:rPr>
                    <w:b/>
                    <w:bCs/>
                    <w:sz w:val="24"/>
                    <w:lang w:val="fr-FR"/>
                  </w:rPr>
                </w:pPr>
                <w:r w:rsidRPr="006219FF">
                  <w:rPr>
                    <w:b/>
                    <w:bCs/>
                    <w:sz w:val="24"/>
                    <w:lang w:val="fr-FR"/>
                  </w:rPr>
                  <w:t>PHONE:</w:t>
                </w:r>
              </w:p>
            </w:sdtContent>
          </w:sdt>
          <w:p w14:paraId="4F784DA8" w14:textId="30D0B807" w:rsidR="006D409C" w:rsidRPr="006219FF" w:rsidRDefault="009566F6" w:rsidP="00A75FCE">
            <w:pPr>
              <w:pStyle w:val="ContactDetails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</w:rPr>
              <w:t>248-885-9476</w:t>
            </w:r>
          </w:p>
          <w:p w14:paraId="55480198" w14:textId="77777777" w:rsidR="006D409C" w:rsidRPr="006219FF" w:rsidRDefault="006D409C" w:rsidP="00A75FCE">
            <w:pPr>
              <w:pStyle w:val="ContactDetails"/>
              <w:rPr>
                <w:b/>
                <w:bCs/>
                <w:sz w:val="24"/>
                <w:lang w:val="fr-FR"/>
              </w:rPr>
            </w:pPr>
          </w:p>
          <w:sdt>
            <w:sdtPr>
              <w:rPr>
                <w:b/>
                <w:bCs/>
                <w:sz w:val="24"/>
              </w:rPr>
              <w:id w:val="67859272"/>
              <w:placeholder>
                <w:docPart w:val="D4E546EE2D8E924693731B42112DB4C8"/>
              </w:placeholder>
              <w:temporary/>
              <w:showingPlcHdr/>
              <w15:appearance w15:val="hidden"/>
            </w:sdtPr>
            <w:sdtContent>
              <w:p w14:paraId="4671FCB6" w14:textId="77777777" w:rsidR="006D409C" w:rsidRPr="006219FF" w:rsidRDefault="006D409C" w:rsidP="00A75FCE">
                <w:pPr>
                  <w:pStyle w:val="ContactDetails"/>
                  <w:rPr>
                    <w:b/>
                    <w:bCs/>
                    <w:sz w:val="24"/>
                    <w:lang w:val="fr-FR"/>
                  </w:rPr>
                </w:pPr>
                <w:r w:rsidRPr="006219FF">
                  <w:rPr>
                    <w:b/>
                    <w:bCs/>
                    <w:sz w:val="24"/>
                    <w:lang w:val="fr-FR"/>
                  </w:rPr>
                  <w:t>WEBSITE:</w:t>
                </w:r>
              </w:p>
            </w:sdtContent>
          </w:sdt>
          <w:p w14:paraId="1DF89974" w14:textId="16578622" w:rsidR="006D409C" w:rsidRPr="006219FF" w:rsidRDefault="00B27916" w:rsidP="00A75FCE">
            <w:pPr>
              <w:pStyle w:val="ContactDetails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</w:rPr>
              <w:t>Under Construction</w:t>
            </w:r>
          </w:p>
          <w:p w14:paraId="6523A79E" w14:textId="77777777" w:rsidR="006D409C" w:rsidRPr="006219FF" w:rsidRDefault="006D409C" w:rsidP="005D47DE">
            <w:pPr>
              <w:rPr>
                <w:b/>
                <w:bCs/>
                <w:sz w:val="24"/>
                <w:lang w:val="fr-FR"/>
              </w:rPr>
            </w:pPr>
          </w:p>
          <w:sdt>
            <w:sdtPr>
              <w:rPr>
                <w:b/>
                <w:bCs/>
                <w:sz w:val="24"/>
              </w:rPr>
              <w:id w:val="-240260293"/>
              <w:placeholder>
                <w:docPart w:val="2E73832E78409646BB17CD426BB0A96B"/>
              </w:placeholder>
              <w:temporary/>
              <w:showingPlcHdr/>
              <w15:appearance w15:val="hidden"/>
            </w:sdtPr>
            <w:sdtContent>
              <w:p w14:paraId="23E2463F" w14:textId="77777777" w:rsidR="006D409C" w:rsidRPr="006219FF" w:rsidRDefault="006D409C" w:rsidP="00A75FCE">
                <w:pPr>
                  <w:pStyle w:val="ContactDetails"/>
                  <w:rPr>
                    <w:b/>
                    <w:bCs/>
                    <w:sz w:val="24"/>
                  </w:rPr>
                </w:pPr>
                <w:r w:rsidRPr="006219FF">
                  <w:rPr>
                    <w:b/>
                    <w:bCs/>
                    <w:sz w:val="24"/>
                  </w:rPr>
                  <w:t>EMAIL:</w:t>
                </w:r>
              </w:p>
            </w:sdtContent>
          </w:sdt>
          <w:p w14:paraId="3AAD9D4D" w14:textId="41B4E038" w:rsidR="006D409C" w:rsidRDefault="00FB62C7" w:rsidP="005D47DE">
            <w:r w:rsidRPr="006219FF">
              <w:rPr>
                <w:b/>
                <w:bCs/>
                <w:sz w:val="24"/>
              </w:rPr>
              <w:t>Lm28810@gmail.com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3178789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B963066DE023A14490F8D4A3AE2FA6D3"/>
              </w:placeholder>
              <w:temporary/>
              <w:showingPlcHdr/>
              <w15:appearance w15:val="hidden"/>
            </w:sdtPr>
            <w:sdtContent>
              <w:p w14:paraId="75B684ED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03B2D83D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57C70BA5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A16A943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A4EFB4" wp14:editId="198CB4C5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293817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A4EFB4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5293817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2682D88" w14:textId="17316396" w:rsidR="006D409C" w:rsidRDefault="00ED5944" w:rsidP="001952B5">
            <w:pPr>
              <w:spacing w:before="120"/>
              <w:rPr>
                <w:bCs/>
              </w:rPr>
            </w:pPr>
            <w:r>
              <w:rPr>
                <w:b/>
              </w:rPr>
              <w:t>Freelancer</w:t>
            </w:r>
            <w:r w:rsidR="006D409C">
              <w:rPr>
                <w:b/>
              </w:rPr>
              <w:t xml:space="preserve"> </w:t>
            </w:r>
            <w:r>
              <w:rPr>
                <w:b/>
              </w:rPr>
              <w:t>- Web &amp; App Development</w:t>
            </w:r>
          </w:p>
          <w:p w14:paraId="11A78B1B" w14:textId="5A1EE648" w:rsidR="006D409C" w:rsidRPr="00036450" w:rsidRDefault="003360DD" w:rsidP="00776643">
            <w:r>
              <w:t>March</w:t>
            </w:r>
            <w:r w:rsidR="00E5387A">
              <w:t xml:space="preserve"> 2021</w:t>
            </w:r>
            <w:r>
              <w:t xml:space="preserve"> </w:t>
            </w:r>
            <w:r w:rsidR="006D409C" w:rsidRPr="00036450">
              <w:t>–</w:t>
            </w:r>
            <w:r w:rsidR="00E5387A">
              <w:t xml:space="preserve"> Present</w:t>
            </w:r>
          </w:p>
          <w:p w14:paraId="63905656" w14:textId="59D91CF6" w:rsidR="006D409C" w:rsidRDefault="00FE6D43" w:rsidP="00776643">
            <w:r>
              <w:t xml:space="preserve">Creating different JavaScript and React based products for small businesses, and individuals </w:t>
            </w:r>
            <w:r w:rsidR="006D409C" w:rsidRPr="00036450">
              <w:t xml:space="preserve"> </w:t>
            </w:r>
          </w:p>
          <w:p w14:paraId="334CFEAE" w14:textId="77777777" w:rsidR="006D409C" w:rsidRDefault="006D409C" w:rsidP="00776643"/>
          <w:p w14:paraId="2BD32018" w14:textId="1165373B" w:rsidR="006D409C" w:rsidRPr="004D3011" w:rsidRDefault="00ED5944" w:rsidP="00776643">
            <w:pPr>
              <w:rPr>
                <w:bCs/>
              </w:rPr>
            </w:pPr>
            <w:r>
              <w:rPr>
                <w:b/>
              </w:rPr>
              <w:t>Best Buy Health Technology</w:t>
            </w:r>
            <w:r w:rsidR="006D409C" w:rsidRPr="004D301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6D409C" w:rsidRPr="004D3011">
              <w:t xml:space="preserve"> </w:t>
            </w:r>
            <w:r>
              <w:rPr>
                <w:b/>
              </w:rPr>
              <w:t xml:space="preserve">Network Operating </w:t>
            </w:r>
            <w:r w:rsidR="001952B5">
              <w:rPr>
                <w:b/>
              </w:rPr>
              <w:t>Center Specialist</w:t>
            </w:r>
          </w:p>
          <w:p w14:paraId="5D830C1D" w14:textId="2DB4699C" w:rsidR="006D409C" w:rsidRPr="004D3011" w:rsidRDefault="00B95176" w:rsidP="00776643">
            <w:r>
              <w:t>April</w:t>
            </w:r>
            <w:r w:rsidR="003360DD">
              <w:t xml:space="preserve"> 2021</w:t>
            </w:r>
            <w:r w:rsidR="006D409C" w:rsidRPr="004D3011">
              <w:t>–</w:t>
            </w:r>
            <w:r w:rsidR="003360DD">
              <w:t>Present</w:t>
            </w:r>
          </w:p>
          <w:p w14:paraId="077494BF" w14:textId="3747A0BA" w:rsidR="006D409C" w:rsidRPr="004D3011" w:rsidRDefault="00FE6D43" w:rsidP="00776643">
            <w:r>
              <w:t>Monitor databases, servers, and telecommunication devices for cooperate, and individuals connected to the Best Buy Health Network.</w:t>
            </w:r>
            <w:r w:rsidR="006D409C" w:rsidRPr="004D3011">
              <w:t xml:space="preserve"> </w:t>
            </w:r>
          </w:p>
          <w:p w14:paraId="1E7B1F8E" w14:textId="77777777" w:rsidR="006D409C" w:rsidRDefault="006D409C" w:rsidP="00776643"/>
          <w:p w14:paraId="74765EF4" w14:textId="75674E3D" w:rsidR="006D409C" w:rsidRPr="004D3011" w:rsidRDefault="001952B5" w:rsidP="00776643">
            <w:pPr>
              <w:rPr>
                <w:bCs/>
              </w:rPr>
            </w:pPr>
            <w:proofErr w:type="spellStart"/>
            <w:r>
              <w:rPr>
                <w:b/>
              </w:rPr>
              <w:t>Stefanini</w:t>
            </w:r>
            <w:proofErr w:type="spellEnd"/>
            <w:r>
              <w:rPr>
                <w:b/>
              </w:rPr>
              <w:t xml:space="preserve"> Technology</w:t>
            </w:r>
            <w:r w:rsidR="006D409C" w:rsidRPr="004D301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6D409C" w:rsidRPr="004D3011">
              <w:t xml:space="preserve"> </w:t>
            </w:r>
            <w:r>
              <w:rPr>
                <w:b/>
              </w:rPr>
              <w:t>Systems Administrator</w:t>
            </w:r>
          </w:p>
          <w:p w14:paraId="7C25A4B5" w14:textId="7C28521D" w:rsidR="006D409C" w:rsidRPr="004D3011" w:rsidRDefault="003360DD" w:rsidP="00776643">
            <w:r>
              <w:t>November 2019</w:t>
            </w:r>
            <w:r w:rsidR="006D409C" w:rsidRPr="004D3011">
              <w:t>–</w:t>
            </w:r>
            <w:r>
              <w:t>March 2021</w:t>
            </w:r>
          </w:p>
          <w:p w14:paraId="4B2CAD83" w14:textId="267C7B99" w:rsidR="006D409C" w:rsidRDefault="00FE6D43" w:rsidP="00776643">
            <w:r>
              <w:t xml:space="preserve">Update client systems, including creating documentation for new systems. Managing the security, and accuracy of different systems and technical </w:t>
            </w:r>
            <w:proofErr w:type="gramStart"/>
            <w:r>
              <w:t>structures</w:t>
            </w:r>
            <w:r w:rsidR="006D409C" w:rsidRPr="004D3011">
              <w:t xml:space="preserve"> </w:t>
            </w:r>
            <w:r>
              <w:t>.</w:t>
            </w:r>
            <w:proofErr w:type="gramEnd"/>
          </w:p>
          <w:p w14:paraId="0C095AE0" w14:textId="77777777" w:rsidR="006D409C" w:rsidRDefault="006D409C" w:rsidP="00776643"/>
          <w:p w14:paraId="5DF00682" w14:textId="39BA8C69" w:rsidR="006D409C" w:rsidRPr="004D3011" w:rsidRDefault="00FF6C00" w:rsidP="005D47DE">
            <w:pPr>
              <w:rPr>
                <w:bCs/>
              </w:rPr>
            </w:pPr>
            <w:r>
              <w:rPr>
                <w:b/>
              </w:rPr>
              <w:t>DR Management</w:t>
            </w:r>
            <w:r w:rsidR="00B95176">
              <w:rPr>
                <w:b/>
              </w:rPr>
              <w:t xml:space="preserve">- </w:t>
            </w:r>
            <w:r>
              <w:rPr>
                <w:b/>
              </w:rPr>
              <w:t>Human Resources Specialist</w:t>
            </w:r>
          </w:p>
          <w:p w14:paraId="5C369FD6" w14:textId="55E03895" w:rsidR="006D409C" w:rsidRPr="004D3011" w:rsidRDefault="00FF6C00" w:rsidP="005D47DE">
            <w:r>
              <w:t>December 2014</w:t>
            </w:r>
            <w:r w:rsidR="006D409C" w:rsidRPr="004D3011">
              <w:t>–</w:t>
            </w:r>
            <w:r>
              <w:t>October 2019</w:t>
            </w:r>
          </w:p>
          <w:p w14:paraId="369EC330" w14:textId="19E3B896" w:rsidR="006D409C" w:rsidRDefault="00FE6D43" w:rsidP="005D47DE">
            <w:r>
              <w:t>Manage the hiring</w:t>
            </w:r>
            <w:r w:rsidR="000D1A7A">
              <w:t xml:space="preserve">, </w:t>
            </w:r>
            <w:r>
              <w:t>onboarding</w:t>
            </w:r>
            <w:r w:rsidR="000D1A7A">
              <w:t>, and training</w:t>
            </w:r>
            <w:r>
              <w:t xml:space="preserve"> process for </w:t>
            </w:r>
            <w:r w:rsidR="000D1A7A">
              <w:t xml:space="preserve">incoming technical staff.  </w:t>
            </w:r>
          </w:p>
        </w:tc>
      </w:tr>
      <w:tr w:rsidR="006D409C" w14:paraId="3A9BC017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7F1E60CA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4B743445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10432D72891B1F4CBA942229618EF670"/>
              </w:placeholder>
              <w:temporary/>
              <w:showingPlcHdr/>
              <w15:appearance w15:val="hidden"/>
            </w:sdtPr>
            <w:sdtContent>
              <w:p w14:paraId="440623E4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7BEBF512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0424F92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9778CB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FF9E17" wp14:editId="7A60BEDB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6B4F7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FF9E17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&#13;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86B4F7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1A5CF9E8" w14:textId="691F3E5A" w:rsidR="006D409C" w:rsidRDefault="00BB08F7" w:rsidP="00776643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EA7EB38" wp14:editId="386E93C4">
                  <wp:extent cx="3160889" cy="1842827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17" cy="192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5B1CC" w14:textId="77777777"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D617" w14:textId="77777777" w:rsidR="00770DC6" w:rsidRDefault="00770DC6" w:rsidP="00C51CF5">
      <w:r>
        <w:separator/>
      </w:r>
    </w:p>
  </w:endnote>
  <w:endnote w:type="continuationSeparator" w:id="0">
    <w:p w14:paraId="3D813B5A" w14:textId="77777777" w:rsidR="00770DC6" w:rsidRDefault="00770DC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AC94" w14:textId="77777777" w:rsidR="00770DC6" w:rsidRDefault="00770DC6" w:rsidP="00C51CF5">
      <w:r>
        <w:separator/>
      </w:r>
    </w:p>
  </w:footnote>
  <w:footnote w:type="continuationSeparator" w:id="0">
    <w:p w14:paraId="46439454" w14:textId="77777777" w:rsidR="00770DC6" w:rsidRDefault="00770DC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CB7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0C97D3" wp14:editId="3229578A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D275576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&#13;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08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C7"/>
    <w:rsid w:val="000342DA"/>
    <w:rsid w:val="000521EF"/>
    <w:rsid w:val="000A545F"/>
    <w:rsid w:val="000D1A7A"/>
    <w:rsid w:val="000F3BEA"/>
    <w:rsid w:val="0010314C"/>
    <w:rsid w:val="00153B84"/>
    <w:rsid w:val="00174820"/>
    <w:rsid w:val="001952B5"/>
    <w:rsid w:val="00196AAB"/>
    <w:rsid w:val="001A4D1A"/>
    <w:rsid w:val="001B0B3D"/>
    <w:rsid w:val="001C697E"/>
    <w:rsid w:val="001E27D4"/>
    <w:rsid w:val="003360DD"/>
    <w:rsid w:val="00381155"/>
    <w:rsid w:val="003A5D97"/>
    <w:rsid w:val="003B0DB8"/>
    <w:rsid w:val="003F477D"/>
    <w:rsid w:val="00431999"/>
    <w:rsid w:val="00443E2D"/>
    <w:rsid w:val="00572086"/>
    <w:rsid w:val="00597871"/>
    <w:rsid w:val="005D47DE"/>
    <w:rsid w:val="005F364E"/>
    <w:rsid w:val="00613801"/>
    <w:rsid w:val="0062123A"/>
    <w:rsid w:val="006219FF"/>
    <w:rsid w:val="00635EF0"/>
    <w:rsid w:val="00646E75"/>
    <w:rsid w:val="00663587"/>
    <w:rsid w:val="006705C1"/>
    <w:rsid w:val="00690B0A"/>
    <w:rsid w:val="006D409C"/>
    <w:rsid w:val="00770DC6"/>
    <w:rsid w:val="00776643"/>
    <w:rsid w:val="00797579"/>
    <w:rsid w:val="007D0F5B"/>
    <w:rsid w:val="00862972"/>
    <w:rsid w:val="00882E29"/>
    <w:rsid w:val="008F290E"/>
    <w:rsid w:val="00942045"/>
    <w:rsid w:val="009566F6"/>
    <w:rsid w:val="00964B9F"/>
    <w:rsid w:val="009B0802"/>
    <w:rsid w:val="009B461C"/>
    <w:rsid w:val="009F215D"/>
    <w:rsid w:val="00A73BCA"/>
    <w:rsid w:val="00A75FCE"/>
    <w:rsid w:val="00AA0537"/>
    <w:rsid w:val="00AC5509"/>
    <w:rsid w:val="00AF4EA4"/>
    <w:rsid w:val="00B0669D"/>
    <w:rsid w:val="00B27916"/>
    <w:rsid w:val="00B90CEF"/>
    <w:rsid w:val="00B95176"/>
    <w:rsid w:val="00B95D4D"/>
    <w:rsid w:val="00BB08F7"/>
    <w:rsid w:val="00BB464E"/>
    <w:rsid w:val="00BB7301"/>
    <w:rsid w:val="00BF7FE8"/>
    <w:rsid w:val="00C51CF5"/>
    <w:rsid w:val="00C93D20"/>
    <w:rsid w:val="00CA407F"/>
    <w:rsid w:val="00D00A30"/>
    <w:rsid w:val="00D8438A"/>
    <w:rsid w:val="00DC71AE"/>
    <w:rsid w:val="00E5387A"/>
    <w:rsid w:val="00E55D74"/>
    <w:rsid w:val="00E61F1C"/>
    <w:rsid w:val="00E774C3"/>
    <w:rsid w:val="00E8541C"/>
    <w:rsid w:val="00EB06B7"/>
    <w:rsid w:val="00ED5944"/>
    <w:rsid w:val="00F34B48"/>
    <w:rsid w:val="00F56513"/>
    <w:rsid w:val="00FB62C7"/>
    <w:rsid w:val="00FC5CD1"/>
    <w:rsid w:val="00FD27BC"/>
    <w:rsid w:val="00FE6D43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ACB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zz/Library/Containers/com.microsoft.Word/Data/Library/Application%20Support/Microsoft/Office/16.0/DTS/Search/%7bDF9E79A5-171D-DD4C-B5D9-DF924171D45E%7dtf564111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BE183C6EED91419A4DDA7BBED28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F05E-33F1-B04C-B8C6-757560C07E45}"/>
      </w:docPartPr>
      <w:docPartBody>
        <w:p w:rsidR="00AE72CE" w:rsidRDefault="00000000">
          <w:pPr>
            <w:pStyle w:val="D4BE183C6EED91419A4DDA7BBED286FE"/>
          </w:pPr>
          <w:r w:rsidRPr="00036450">
            <w:t>EDUCATION</w:t>
          </w:r>
        </w:p>
      </w:docPartBody>
    </w:docPart>
    <w:docPart>
      <w:docPartPr>
        <w:name w:val="ED21FB2536D6D848B2C6BCD9334C7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F09C-D041-7E48-B766-EA6CAAB5E459}"/>
      </w:docPartPr>
      <w:docPartBody>
        <w:p w:rsidR="00AE72CE" w:rsidRDefault="00000000">
          <w:pPr>
            <w:pStyle w:val="ED21FB2536D6D848B2C6BCD9334C7A82"/>
          </w:pPr>
          <w:r w:rsidRPr="005D47DE">
            <w:t>Profile</w:t>
          </w:r>
        </w:p>
      </w:docPartBody>
    </w:docPart>
    <w:docPart>
      <w:docPartPr>
        <w:name w:val="14681A43C632684C8E2F3063CA124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23F6C-0F9D-AC48-BDA2-9A9CF64A3C29}"/>
      </w:docPartPr>
      <w:docPartBody>
        <w:p w:rsidR="00AE72CE" w:rsidRDefault="00000000">
          <w:pPr>
            <w:pStyle w:val="14681A43C632684C8E2F3063CA124232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44B7BF9F876AA242AF971C07DBCF5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3B88E-82A8-BD47-A536-36E7FB899837}"/>
      </w:docPartPr>
      <w:docPartBody>
        <w:p w:rsidR="00AE72CE" w:rsidRDefault="00000000">
          <w:pPr>
            <w:pStyle w:val="44B7BF9F876AA242AF971C07DBCF594F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D4E546EE2D8E924693731B42112D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DCE-6E2F-344C-B0BB-006A3BE6A26B}"/>
      </w:docPartPr>
      <w:docPartBody>
        <w:p w:rsidR="00AE72CE" w:rsidRDefault="00000000">
          <w:pPr>
            <w:pStyle w:val="D4E546EE2D8E924693731B42112DB4C8"/>
          </w:pPr>
          <w:r w:rsidRPr="003F477D">
            <w:rPr>
              <w:lang w:val="fr-FR"/>
            </w:rPr>
            <w:t>WEBSITE:</w:t>
          </w:r>
        </w:p>
      </w:docPartBody>
    </w:docPart>
    <w:docPart>
      <w:docPartPr>
        <w:name w:val="2E73832E78409646BB17CD426BB0A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4402C-D541-6846-92B3-BF4379EF8397}"/>
      </w:docPartPr>
      <w:docPartBody>
        <w:p w:rsidR="00AE72CE" w:rsidRDefault="00000000">
          <w:pPr>
            <w:pStyle w:val="2E73832E78409646BB17CD426BB0A96B"/>
          </w:pPr>
          <w:r w:rsidRPr="004D3011">
            <w:t>EMAIL:</w:t>
          </w:r>
        </w:p>
      </w:docPartBody>
    </w:docPart>
    <w:docPart>
      <w:docPartPr>
        <w:name w:val="B963066DE023A14490F8D4A3AE2F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B7B6-332B-F241-B752-F5295F841A76}"/>
      </w:docPartPr>
      <w:docPartBody>
        <w:p w:rsidR="00AE72CE" w:rsidRDefault="00000000">
          <w:pPr>
            <w:pStyle w:val="B963066DE023A14490F8D4A3AE2FA6D3"/>
          </w:pPr>
          <w:r w:rsidRPr="00036450">
            <w:t>WORK EXPERIENCE</w:t>
          </w:r>
        </w:p>
      </w:docPartBody>
    </w:docPart>
    <w:docPart>
      <w:docPartPr>
        <w:name w:val="10432D72891B1F4CBA942229618E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10D6D-7EFC-2045-AA87-F2373A8E5DEC}"/>
      </w:docPartPr>
      <w:docPartBody>
        <w:p w:rsidR="00AE72CE" w:rsidRDefault="00000000">
          <w:pPr>
            <w:pStyle w:val="10432D72891B1F4CBA942229618EF670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50"/>
    <w:rsid w:val="001C0D63"/>
    <w:rsid w:val="003D21A8"/>
    <w:rsid w:val="00715AAF"/>
    <w:rsid w:val="00A97950"/>
    <w:rsid w:val="00A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E183C6EED91419A4DDA7BBED286FE">
    <w:name w:val="D4BE183C6EED91419A4DDA7BBED286FE"/>
  </w:style>
  <w:style w:type="paragraph" w:customStyle="1" w:styleId="ED21FB2536D6D848B2C6BCD9334C7A82">
    <w:name w:val="ED21FB2536D6D848B2C6BCD9334C7A8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14681A43C632684C8E2F3063CA124232">
    <w:name w:val="14681A43C632684C8E2F3063CA124232"/>
  </w:style>
  <w:style w:type="paragraph" w:customStyle="1" w:styleId="44B7BF9F876AA242AF971C07DBCF594F">
    <w:name w:val="44B7BF9F876AA242AF971C07DBCF594F"/>
  </w:style>
  <w:style w:type="paragraph" w:customStyle="1" w:styleId="D4E546EE2D8E924693731B42112DB4C8">
    <w:name w:val="D4E546EE2D8E924693731B42112DB4C8"/>
  </w:style>
  <w:style w:type="paragraph" w:customStyle="1" w:styleId="FA13D06AFF1E99459C455DC0D47E0896">
    <w:name w:val="FA13D06AFF1E99459C455DC0D47E0896"/>
  </w:style>
  <w:style w:type="paragraph" w:customStyle="1" w:styleId="2E73832E78409646BB17CD426BB0A96B">
    <w:name w:val="2E73832E78409646BB17CD426BB0A96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B963066DE023A14490F8D4A3AE2FA6D3">
    <w:name w:val="B963066DE023A14490F8D4A3AE2FA6D3"/>
  </w:style>
  <w:style w:type="paragraph" w:customStyle="1" w:styleId="10432D72891B1F4CBA942229618EF670">
    <w:name w:val="10432D72891B1F4CBA942229618EF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{DF9E79A5-171D-DD4C-B5D9-DF924171D45E}tf56411156_win32.dotx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2022-08-25T00:04:00Z</dcterms:created>
  <dcterms:modified xsi:type="dcterms:W3CDTF">2022-09-19T01:08:00Z</dcterms:modified>
</cp:coreProperties>
</file>